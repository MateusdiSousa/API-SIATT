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366"/>
        <w:gridCol w:w="1194"/>
        <w:gridCol w:w="945"/>
        <w:gridCol w:w="287"/>
        <w:gridCol w:w="928"/>
        <w:gridCol w:w="600"/>
        <w:gridCol w:w="348"/>
        <w:gridCol w:w="804"/>
        <w:gridCol w:w="766"/>
        <w:gridCol w:w="607"/>
        <w:gridCol w:w="1649"/>
      </w:tblGrid>
      <w:tr w:rsidR="00AB1CB5" w:rsidRPr="00363857" w14:paraId="6249FC70" w14:textId="77777777" w:rsidTr="00C920A9">
        <w:trPr>
          <w:gridAfter w:val="1"/>
          <w:wAfter w:w="1940" w:type="dxa"/>
          <w:jc w:val="center"/>
        </w:trPr>
        <w:tc>
          <w:tcPr>
            <w:tcW w:w="4027" w:type="pct"/>
            <w:gridSpan w:val="10"/>
            <w:shd w:val="clear" w:color="auto" w:fill="D9D9D9" w:themeFill="background1" w:themeFillShade="D9"/>
            <w:vAlign w:val="center"/>
          </w:tcPr>
          <w:p w14:paraId="17D3DCED" w14:textId="77777777" w:rsidR="00AB1CB5" w:rsidRDefault="00AB1CB5" w:rsidP="00C920A9">
            <w:pPr>
              <w:spacing w:before="60" w:after="60"/>
              <w:jc w:val="center"/>
              <w:rPr>
                <w:b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607CE2FD" wp14:editId="321CFF2B">
                  <wp:simplePos x="0" y="0"/>
                  <wp:positionH relativeFrom="margin">
                    <wp:posOffset>162560</wp:posOffset>
                  </wp:positionH>
                  <wp:positionV relativeFrom="paragraph">
                    <wp:posOffset>99695</wp:posOffset>
                  </wp:positionV>
                  <wp:extent cx="1216660" cy="448310"/>
                  <wp:effectExtent l="0" t="0" r="2540" b="8890"/>
                  <wp:wrapSquare wrapText="bothSides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Mectron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6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5CF2E70" w14:textId="77777777" w:rsidR="00AB1CB5" w:rsidRPr="001F2182" w:rsidRDefault="00AB1CB5" w:rsidP="00C920A9">
            <w:pPr>
              <w:spacing w:before="40" w:after="40"/>
              <w:jc w:val="center"/>
              <w:rPr>
                <w:b/>
                <w:sz w:val="24"/>
              </w:rPr>
            </w:pPr>
            <w:r w:rsidRPr="001F2182">
              <w:rPr>
                <w:b/>
                <w:sz w:val="24"/>
              </w:rPr>
              <w:t>ATA DE REUNIÃO</w:t>
            </w:r>
          </w:p>
          <w:p w14:paraId="68355D52" w14:textId="77777777" w:rsidR="00AB1CB5" w:rsidRPr="00363857" w:rsidRDefault="00AB1CB5" w:rsidP="00C920A9">
            <w:pPr>
              <w:spacing w:before="40" w:after="40"/>
              <w:jc w:val="center"/>
              <w:rPr>
                <w:b/>
              </w:rPr>
            </w:pPr>
          </w:p>
        </w:tc>
      </w:tr>
      <w:tr w:rsidR="00AB1CB5" w:rsidRPr="003479AC" w14:paraId="4F15BD87" w14:textId="77777777" w:rsidTr="00C920A9">
        <w:trPr>
          <w:jc w:val="center"/>
        </w:trPr>
        <w:tc>
          <w:tcPr>
            <w:tcW w:w="893" w:type="pct"/>
            <w:gridSpan w:val="2"/>
            <w:vAlign w:val="center"/>
          </w:tcPr>
          <w:p w14:paraId="4B6632DF" w14:textId="77777777" w:rsidR="00AB1CB5" w:rsidRPr="005E391C" w:rsidRDefault="00AB1CB5" w:rsidP="00C920A9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Programa</w:t>
            </w:r>
            <w:r>
              <w:rPr>
                <w:b/>
                <w:sz w:val="20"/>
                <w:szCs w:val="20"/>
              </w:rPr>
              <w:t>/Área</w:t>
            </w:r>
            <w:r w:rsidRPr="005E391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107" w:type="pct"/>
            <w:gridSpan w:val="9"/>
            <w:vAlign w:val="center"/>
          </w:tcPr>
          <w:p w14:paraId="2ABA7B37" w14:textId="77777777" w:rsidR="00AB1CB5" w:rsidRPr="003479AC" w:rsidRDefault="00AB1CB5" w:rsidP="00C920A9">
            <w:pPr>
              <w:spacing w:before="60" w:after="60"/>
              <w:rPr>
                <w:sz w:val="20"/>
                <w:szCs w:val="20"/>
              </w:rPr>
            </w:pPr>
            <w:r w:rsidRPr="007213D3">
              <w:rPr>
                <w:sz w:val="20"/>
                <w:szCs w:val="20"/>
              </w:rPr>
              <w:t>RPC_PROGRAMA_AREA</w:t>
            </w:r>
          </w:p>
        </w:tc>
      </w:tr>
      <w:tr w:rsidR="00AB1CB5" w:rsidRPr="003479AC" w14:paraId="030D5490" w14:textId="77777777" w:rsidTr="00C920A9">
        <w:trPr>
          <w:jc w:val="center"/>
        </w:trPr>
        <w:tc>
          <w:tcPr>
            <w:tcW w:w="893" w:type="pct"/>
            <w:gridSpan w:val="2"/>
            <w:vAlign w:val="center"/>
          </w:tcPr>
          <w:p w14:paraId="1014C800" w14:textId="77777777" w:rsidR="00AB1CB5" w:rsidRPr="005E391C" w:rsidRDefault="00AB1CB5" w:rsidP="00C920A9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Assunto:</w:t>
            </w:r>
          </w:p>
        </w:tc>
        <w:tc>
          <w:tcPr>
            <w:tcW w:w="4107" w:type="pct"/>
            <w:gridSpan w:val="9"/>
            <w:vAlign w:val="center"/>
          </w:tcPr>
          <w:p w14:paraId="08496751" w14:textId="77777777" w:rsidR="00AB1CB5" w:rsidRPr="003479AC" w:rsidRDefault="00AB1CB5" w:rsidP="00C920A9">
            <w:pPr>
              <w:spacing w:before="60" w:after="60"/>
              <w:rPr>
                <w:sz w:val="20"/>
                <w:szCs w:val="20"/>
              </w:rPr>
            </w:pPr>
            <w:r w:rsidRPr="007213D3">
              <w:rPr>
                <w:sz w:val="20"/>
                <w:szCs w:val="20"/>
              </w:rPr>
              <w:t>RPC_</w:t>
            </w:r>
            <w:r>
              <w:rPr>
                <w:sz w:val="20"/>
                <w:szCs w:val="20"/>
              </w:rPr>
              <w:t>ASSUNTO</w:t>
            </w:r>
          </w:p>
        </w:tc>
      </w:tr>
      <w:tr w:rsidR="00AB1CB5" w:rsidRPr="003479AC" w14:paraId="18FE567E" w14:textId="77777777" w:rsidTr="00C920A9">
        <w:trPr>
          <w:jc w:val="center"/>
        </w:trPr>
        <w:tc>
          <w:tcPr>
            <w:tcW w:w="893" w:type="pct"/>
            <w:gridSpan w:val="2"/>
            <w:vAlign w:val="center"/>
          </w:tcPr>
          <w:p w14:paraId="3171CC64" w14:textId="77777777" w:rsidR="00AB1CB5" w:rsidRPr="005E391C" w:rsidRDefault="00AB1CB5" w:rsidP="00C920A9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Data:</w:t>
            </w:r>
          </w:p>
        </w:tc>
        <w:tc>
          <w:tcPr>
            <w:tcW w:w="731" w:type="pct"/>
            <w:gridSpan w:val="2"/>
            <w:vAlign w:val="center"/>
          </w:tcPr>
          <w:p w14:paraId="75BAD505" w14:textId="77777777" w:rsidR="00AB1CB5" w:rsidRPr="003479AC" w:rsidRDefault="00AB1CB5" w:rsidP="00C920A9">
            <w:pPr>
              <w:spacing w:before="60" w:after="60"/>
              <w:rPr>
                <w:sz w:val="20"/>
                <w:szCs w:val="20"/>
              </w:rPr>
            </w:pPr>
            <w:r w:rsidRPr="007213D3">
              <w:rPr>
                <w:sz w:val="20"/>
                <w:szCs w:val="20"/>
              </w:rPr>
              <w:t>RPC_</w:t>
            </w:r>
            <w:r>
              <w:rPr>
                <w:sz w:val="20"/>
                <w:szCs w:val="20"/>
              </w:rPr>
              <w:t>DATA</w:t>
            </w:r>
          </w:p>
        </w:tc>
        <w:tc>
          <w:tcPr>
            <w:tcW w:w="549" w:type="pct"/>
            <w:vAlign w:val="center"/>
          </w:tcPr>
          <w:p w14:paraId="1B8B169B" w14:textId="77777777" w:rsidR="00AB1CB5" w:rsidRPr="005E391C" w:rsidRDefault="00AB1CB5" w:rsidP="00C920A9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Horário:</w:t>
            </w:r>
          </w:p>
        </w:tc>
        <w:tc>
          <w:tcPr>
            <w:tcW w:w="1040" w:type="pct"/>
            <w:gridSpan w:val="3"/>
            <w:vAlign w:val="center"/>
          </w:tcPr>
          <w:p w14:paraId="41EF0077" w14:textId="77777777" w:rsidR="00AB1CB5" w:rsidRPr="003479AC" w:rsidRDefault="00AB1CB5" w:rsidP="00C920A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RPC_HORARIO</w:t>
            </w:r>
          </w:p>
        </w:tc>
        <w:tc>
          <w:tcPr>
            <w:tcW w:w="454" w:type="pct"/>
            <w:vAlign w:val="center"/>
          </w:tcPr>
          <w:p w14:paraId="08F1AC00" w14:textId="77777777" w:rsidR="00AB1CB5" w:rsidRPr="005E391C" w:rsidRDefault="00AB1CB5" w:rsidP="00C920A9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Local:</w:t>
            </w:r>
          </w:p>
        </w:tc>
        <w:tc>
          <w:tcPr>
            <w:tcW w:w="1332" w:type="pct"/>
            <w:gridSpan w:val="2"/>
            <w:vAlign w:val="center"/>
          </w:tcPr>
          <w:p w14:paraId="3A603C84" w14:textId="77777777" w:rsidR="00AB1CB5" w:rsidRPr="003479AC" w:rsidRDefault="00AB1CB5" w:rsidP="00C920A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RPC_LOCAL</w:t>
            </w:r>
          </w:p>
        </w:tc>
      </w:tr>
      <w:tr w:rsidR="00AB1CB5" w:rsidRPr="003479AC" w14:paraId="198789A8" w14:textId="77777777" w:rsidTr="00C920A9">
        <w:trPr>
          <w:jc w:val="center"/>
        </w:trPr>
        <w:tc>
          <w:tcPr>
            <w:tcW w:w="893" w:type="pct"/>
            <w:gridSpan w:val="2"/>
            <w:vAlign w:val="center"/>
          </w:tcPr>
          <w:p w14:paraId="7048DEA3" w14:textId="77777777" w:rsidR="00AB1CB5" w:rsidRPr="005E391C" w:rsidRDefault="00AB1CB5" w:rsidP="00C920A9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Relator:</w:t>
            </w:r>
          </w:p>
        </w:tc>
        <w:tc>
          <w:tcPr>
            <w:tcW w:w="4107" w:type="pct"/>
            <w:gridSpan w:val="9"/>
            <w:vAlign w:val="center"/>
          </w:tcPr>
          <w:p w14:paraId="3691FC44" w14:textId="77777777" w:rsidR="00AB1CB5" w:rsidRPr="003479AC" w:rsidRDefault="00AB1CB5" w:rsidP="00C920A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RPC_RELATOR</w:t>
            </w:r>
          </w:p>
        </w:tc>
      </w:tr>
      <w:tr w:rsidR="00AB1CB5" w:rsidRPr="005E391C" w14:paraId="6CD439D0" w14:textId="77777777" w:rsidTr="00C920A9">
        <w:trPr>
          <w:jc w:val="center"/>
        </w:trPr>
        <w:tc>
          <w:tcPr>
            <w:tcW w:w="5000" w:type="pct"/>
            <w:gridSpan w:val="11"/>
            <w:vAlign w:val="center"/>
          </w:tcPr>
          <w:p w14:paraId="7FB8BA69" w14:textId="77777777" w:rsidR="00AB1CB5" w:rsidRPr="005E391C" w:rsidRDefault="00AB1CB5" w:rsidP="00C920A9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Participantes</w:t>
            </w:r>
            <w:r>
              <w:rPr>
                <w:b/>
                <w:sz w:val="20"/>
                <w:szCs w:val="20"/>
              </w:rPr>
              <w:t>:</w:t>
            </w:r>
          </w:p>
        </w:tc>
      </w:tr>
      <w:tr w:rsidR="00AB1CB5" w:rsidRPr="003479AC" w14:paraId="6D6964AE" w14:textId="77777777" w:rsidTr="00C920A9">
        <w:trPr>
          <w:jc w:val="center"/>
        </w:trPr>
        <w:tc>
          <w:tcPr>
            <w:tcW w:w="209" w:type="pct"/>
            <w:shd w:val="clear" w:color="auto" w:fill="auto"/>
            <w:vAlign w:val="center"/>
          </w:tcPr>
          <w:p w14:paraId="24BAE184" w14:textId="77777777" w:rsidR="00AB1CB5" w:rsidRPr="003479AC" w:rsidRDefault="00AB1CB5" w:rsidP="00C920A9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320" w:type="pct"/>
            <w:gridSpan w:val="5"/>
            <w:shd w:val="clear" w:color="auto" w:fill="auto"/>
          </w:tcPr>
          <w:p w14:paraId="306A4FA8" w14:textId="77777777" w:rsidR="00AB1CB5" w:rsidRPr="003479AC" w:rsidRDefault="00AB1CB5" w:rsidP="00C920A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RPC_PARTICIPANTES</w:t>
            </w:r>
          </w:p>
        </w:tc>
        <w:tc>
          <w:tcPr>
            <w:tcW w:w="208" w:type="pct"/>
            <w:vAlign w:val="center"/>
          </w:tcPr>
          <w:p w14:paraId="797EBD8A" w14:textId="77777777" w:rsidR="00AB1CB5" w:rsidRPr="003479AC" w:rsidRDefault="00AB1CB5" w:rsidP="00C920A9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264" w:type="pct"/>
            <w:gridSpan w:val="4"/>
          </w:tcPr>
          <w:p w14:paraId="0E3A4B5A" w14:textId="77777777" w:rsidR="00AB1CB5" w:rsidRPr="003479AC" w:rsidRDefault="00AB1CB5" w:rsidP="00C920A9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AB1CB5" w:rsidRPr="00B7728F" w14:paraId="2E76A423" w14:textId="77777777" w:rsidTr="00C920A9">
        <w:trPr>
          <w:jc w:val="center"/>
        </w:trPr>
        <w:tc>
          <w:tcPr>
            <w:tcW w:w="209" w:type="pct"/>
            <w:vAlign w:val="center"/>
          </w:tcPr>
          <w:p w14:paraId="7F484EC2" w14:textId="77777777" w:rsidR="00AB1CB5" w:rsidRPr="003479AC" w:rsidRDefault="00AB1CB5" w:rsidP="00C920A9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320" w:type="pct"/>
            <w:gridSpan w:val="5"/>
          </w:tcPr>
          <w:p w14:paraId="140269E1" w14:textId="77777777" w:rsidR="00AB1CB5" w:rsidRPr="003479AC" w:rsidRDefault="00AB1CB5" w:rsidP="00C920A9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08" w:type="pct"/>
            <w:vAlign w:val="center"/>
          </w:tcPr>
          <w:p w14:paraId="3BA4AAE4" w14:textId="77777777" w:rsidR="00AB1CB5" w:rsidRPr="003479AC" w:rsidRDefault="00AB1CB5" w:rsidP="00C920A9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264" w:type="pct"/>
            <w:gridSpan w:val="4"/>
          </w:tcPr>
          <w:p w14:paraId="373CB19D" w14:textId="77777777" w:rsidR="00AB1CB5" w:rsidRPr="00B7728F" w:rsidRDefault="00AB1CB5" w:rsidP="00C920A9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AB1CB5" w:rsidRPr="003479AC" w14:paraId="533D738B" w14:textId="77777777" w:rsidTr="00C920A9">
        <w:trPr>
          <w:jc w:val="center"/>
        </w:trPr>
        <w:tc>
          <w:tcPr>
            <w:tcW w:w="209" w:type="pct"/>
            <w:vAlign w:val="center"/>
          </w:tcPr>
          <w:p w14:paraId="18838CDD" w14:textId="77777777" w:rsidR="00AB1CB5" w:rsidRPr="003479AC" w:rsidRDefault="00AB1CB5" w:rsidP="00C920A9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320" w:type="pct"/>
            <w:gridSpan w:val="5"/>
          </w:tcPr>
          <w:p w14:paraId="09BFABF7" w14:textId="77777777" w:rsidR="00AB1CB5" w:rsidRPr="003479AC" w:rsidRDefault="00AB1CB5" w:rsidP="00C920A9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08" w:type="pct"/>
            <w:vAlign w:val="center"/>
          </w:tcPr>
          <w:p w14:paraId="1934E69E" w14:textId="77777777" w:rsidR="00AB1CB5" w:rsidRPr="003479AC" w:rsidRDefault="00AB1CB5" w:rsidP="00C920A9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264" w:type="pct"/>
            <w:gridSpan w:val="4"/>
          </w:tcPr>
          <w:p w14:paraId="1D80049B" w14:textId="77777777" w:rsidR="00AB1CB5" w:rsidRPr="003479AC" w:rsidRDefault="00AB1CB5" w:rsidP="00C920A9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AB1CB5" w:rsidRPr="009A5726" w14:paraId="63D8BCA3" w14:textId="77777777" w:rsidTr="00C920A9">
        <w:trPr>
          <w:jc w:val="center"/>
        </w:trPr>
        <w:tc>
          <w:tcPr>
            <w:tcW w:w="209" w:type="pct"/>
            <w:vAlign w:val="center"/>
          </w:tcPr>
          <w:p w14:paraId="77866F0A" w14:textId="77777777" w:rsidR="00AB1CB5" w:rsidRPr="003479AC" w:rsidRDefault="00AB1CB5" w:rsidP="00C920A9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320" w:type="pct"/>
            <w:gridSpan w:val="5"/>
          </w:tcPr>
          <w:p w14:paraId="7B5EC0C6" w14:textId="77777777" w:rsidR="00AB1CB5" w:rsidRPr="003479AC" w:rsidRDefault="00AB1CB5" w:rsidP="00C920A9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08" w:type="pct"/>
            <w:vAlign w:val="center"/>
          </w:tcPr>
          <w:p w14:paraId="7D166CBA" w14:textId="77777777" w:rsidR="00AB1CB5" w:rsidRPr="003479AC" w:rsidRDefault="00AB1CB5" w:rsidP="00C920A9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264" w:type="pct"/>
            <w:gridSpan w:val="4"/>
            <w:vAlign w:val="center"/>
          </w:tcPr>
          <w:p w14:paraId="60562510" w14:textId="77777777" w:rsidR="00AB1CB5" w:rsidRPr="009A5726" w:rsidRDefault="00AB1CB5" w:rsidP="00C920A9">
            <w:pPr>
              <w:spacing w:before="60" w:after="60"/>
              <w:rPr>
                <w:sz w:val="20"/>
                <w:szCs w:val="20"/>
                <w:lang w:val="en-US"/>
              </w:rPr>
            </w:pPr>
          </w:p>
        </w:tc>
      </w:tr>
      <w:tr w:rsidR="00AB1CB5" w:rsidRPr="003479AC" w14:paraId="30FDB981" w14:textId="77777777" w:rsidTr="00C920A9">
        <w:trPr>
          <w:jc w:val="center"/>
        </w:trPr>
        <w:tc>
          <w:tcPr>
            <w:tcW w:w="5000" w:type="pct"/>
            <w:gridSpan w:val="11"/>
            <w:vAlign w:val="center"/>
          </w:tcPr>
          <w:p w14:paraId="0CC9B3A7" w14:textId="77777777" w:rsidR="00AB1CB5" w:rsidRPr="003479AC" w:rsidRDefault="00AB1CB5" w:rsidP="00C920A9">
            <w:pPr>
              <w:spacing w:before="60" w:after="60"/>
              <w:rPr>
                <w:i/>
                <w:sz w:val="20"/>
                <w:szCs w:val="20"/>
              </w:rPr>
            </w:pPr>
            <w:r w:rsidRPr="003479AC">
              <w:rPr>
                <w:i/>
                <w:sz w:val="20"/>
                <w:szCs w:val="20"/>
              </w:rPr>
              <w:t>Legenda:  X = Presente</w:t>
            </w:r>
          </w:p>
        </w:tc>
      </w:tr>
      <w:tr w:rsidR="00AB1CB5" w:rsidRPr="003479AC" w14:paraId="271DF4A4" w14:textId="77777777" w:rsidTr="00C920A9">
        <w:trPr>
          <w:jc w:val="center"/>
        </w:trPr>
        <w:tc>
          <w:tcPr>
            <w:tcW w:w="1452" w:type="pct"/>
            <w:gridSpan w:val="3"/>
            <w:vAlign w:val="center"/>
          </w:tcPr>
          <w:p w14:paraId="10C2474F" w14:textId="77777777" w:rsidR="00AB1CB5" w:rsidRPr="005E391C" w:rsidRDefault="00AB1CB5" w:rsidP="00C920A9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Material de apoio utilizado:</w:t>
            </w:r>
          </w:p>
        </w:tc>
        <w:tc>
          <w:tcPr>
            <w:tcW w:w="3548" w:type="pct"/>
            <w:gridSpan w:val="8"/>
            <w:vAlign w:val="center"/>
          </w:tcPr>
          <w:p w14:paraId="08365315" w14:textId="77777777" w:rsidR="00AB1CB5" w:rsidRPr="003479AC" w:rsidRDefault="00AB1CB5" w:rsidP="00C920A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AB1CB5" w14:paraId="6B7D651A" w14:textId="77777777" w:rsidTr="00C920A9">
        <w:trPr>
          <w:jc w:val="center"/>
        </w:trPr>
        <w:tc>
          <w:tcPr>
            <w:tcW w:w="1452" w:type="pct"/>
            <w:gridSpan w:val="3"/>
            <w:vAlign w:val="center"/>
          </w:tcPr>
          <w:p w14:paraId="433F1144" w14:textId="77777777" w:rsidR="00AB1CB5" w:rsidRPr="005E391C" w:rsidRDefault="00AB1CB5" w:rsidP="00C920A9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Ata anterior: </w:t>
            </w:r>
          </w:p>
        </w:tc>
        <w:tc>
          <w:tcPr>
            <w:tcW w:w="3548" w:type="pct"/>
            <w:gridSpan w:val="8"/>
            <w:vAlign w:val="center"/>
          </w:tcPr>
          <w:p w14:paraId="658647CD" w14:textId="77777777" w:rsidR="00AB1CB5" w:rsidRDefault="00AB1CB5" w:rsidP="00C920A9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AB1CB5" w:rsidRPr="003479AC" w14:paraId="4471E577" w14:textId="77777777" w:rsidTr="00C920A9">
        <w:trPr>
          <w:jc w:val="center"/>
        </w:trPr>
        <w:tc>
          <w:tcPr>
            <w:tcW w:w="5000" w:type="pct"/>
            <w:gridSpan w:val="11"/>
            <w:shd w:val="clear" w:color="auto" w:fill="D9D9D9" w:themeFill="background1" w:themeFillShade="D9"/>
            <w:vAlign w:val="center"/>
          </w:tcPr>
          <w:p w14:paraId="449C8A49" w14:textId="77777777" w:rsidR="00AB1CB5" w:rsidRPr="003479AC" w:rsidRDefault="00AB1CB5" w:rsidP="00C920A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2761CC90" w14:textId="77777777" w:rsidR="00255517" w:rsidRDefault="00255517"/>
    <w:sectPr w:rsidR="00255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B5"/>
    <w:rsid w:val="00255517"/>
    <w:rsid w:val="00AB1CB5"/>
    <w:rsid w:val="00EA7D57"/>
    <w:rsid w:val="00F3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6F823"/>
  <w15:chartTrackingRefBased/>
  <w15:docId w15:val="{6227F1D3-CEEF-4D5F-AB4B-A693656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CB5"/>
    <w:pPr>
      <w:spacing w:after="120" w:line="240" w:lineRule="auto"/>
    </w:pPr>
    <w:rPr>
      <w:rFonts w:eastAsiaTheme="minorHAnsi"/>
      <w:kern w:val="0"/>
      <w:lang w:eastAsia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1CB5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238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Jonas de Souza Fonseca</dc:creator>
  <cp:keywords/>
  <dc:description/>
  <cp:lastModifiedBy>Alexandre Jonas de Souza Fonseca</cp:lastModifiedBy>
  <cp:revision>1</cp:revision>
  <dcterms:created xsi:type="dcterms:W3CDTF">2024-06-09T18:17:00Z</dcterms:created>
  <dcterms:modified xsi:type="dcterms:W3CDTF">2024-06-09T18:21:00Z</dcterms:modified>
</cp:coreProperties>
</file>