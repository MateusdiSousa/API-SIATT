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416"/>
        <w:gridCol w:w="1364"/>
        <w:gridCol w:w="1114"/>
        <w:gridCol w:w="343"/>
        <w:gridCol w:w="1094"/>
        <w:gridCol w:w="710"/>
        <w:gridCol w:w="415"/>
        <w:gridCol w:w="949"/>
        <w:gridCol w:w="905"/>
        <w:gridCol w:w="718"/>
        <w:gridCol w:w="1940"/>
      </w:tblGrid>
      <w:tr w:rsidR="001F2182" w:rsidRPr="00363857" w14:paraId="187621A9" w14:textId="77777777" w:rsidTr="00BA2FE8">
        <w:trPr>
          <w:jc w:val="center"/>
        </w:trPr>
        <w:tc>
          <w:tcPr>
            <w:tcW w:w="4027" w:type="pct"/>
            <w:gridSpan w:val="10"/>
            <w:shd w:val="clear" w:color="auto" w:fill="D9D9D9" w:themeFill="background1" w:themeFillShade="D9"/>
            <w:vAlign w:val="center"/>
          </w:tcPr>
          <w:p w14:paraId="56F39218" w14:textId="77777777" w:rsidR="001F2182" w:rsidRDefault="001F2182" w:rsidP="00ED7B7C">
            <w:pPr>
              <w:spacing w:before="60" w:after="60"/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7E830200" wp14:editId="02F0AD18">
                  <wp:simplePos x="0" y="0"/>
                  <wp:positionH relativeFrom="margin">
                    <wp:posOffset>162560</wp:posOffset>
                  </wp:positionH>
                  <wp:positionV relativeFrom="paragraph">
                    <wp:posOffset>99695</wp:posOffset>
                  </wp:positionV>
                  <wp:extent cx="1216660" cy="448310"/>
                  <wp:effectExtent l="0" t="0" r="2540" b="8890"/>
                  <wp:wrapSquare wrapText="bothSides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Mectro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660" cy="44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3893EF" w14:textId="77777777" w:rsidR="001F2182" w:rsidRPr="001F2182" w:rsidRDefault="001F2182" w:rsidP="00ED7B7C">
            <w:pPr>
              <w:spacing w:before="40" w:after="40"/>
              <w:jc w:val="center"/>
              <w:rPr>
                <w:b/>
                <w:sz w:val="24"/>
              </w:rPr>
            </w:pPr>
            <w:r w:rsidRPr="001F2182">
              <w:rPr>
                <w:b/>
                <w:sz w:val="24"/>
              </w:rPr>
              <w:t>ATA DE REUNIÃO</w:t>
            </w:r>
          </w:p>
          <w:p w14:paraId="6A902345" w14:textId="77777777" w:rsidR="001F2182" w:rsidRPr="00363857" w:rsidRDefault="001F2182" w:rsidP="00ED7B7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73" w:type="pct"/>
            <w:shd w:val="clear" w:color="auto" w:fill="D9D9D9" w:themeFill="background1" w:themeFillShade="D9"/>
            <w:vAlign w:val="center"/>
          </w:tcPr>
          <w:p w14:paraId="36A5FA0A" w14:textId="77777777" w:rsidR="001F2182" w:rsidRPr="00B91077" w:rsidRDefault="00B7728F" w:rsidP="0087002D">
            <w:pPr>
              <w:spacing w:before="40" w:after="40"/>
              <w:jc w:val="center"/>
              <w:rPr>
                <w:b/>
                <w:color w:val="000000" w:themeColor="text1"/>
                <w:sz w:val="24"/>
              </w:rPr>
            </w:pPr>
            <w:r w:rsidRPr="00B91077">
              <w:rPr>
                <w:b/>
                <w:color w:val="000000" w:themeColor="text1"/>
                <w:sz w:val="24"/>
              </w:rPr>
              <w:t>D</w:t>
            </w:r>
            <w:r w:rsidR="009F7A8F">
              <w:rPr>
                <w:b/>
                <w:color w:val="000000" w:themeColor="text1"/>
                <w:sz w:val="24"/>
              </w:rPr>
              <w:t>xxxxxxxxx</w:t>
            </w:r>
            <w:r w:rsidR="001F2182" w:rsidRPr="00B91077">
              <w:rPr>
                <w:b/>
                <w:color w:val="000000" w:themeColor="text1"/>
                <w:sz w:val="24"/>
              </w:rPr>
              <w:t>A</w:t>
            </w:r>
          </w:p>
        </w:tc>
      </w:tr>
      <w:tr w:rsidR="001F2182" w:rsidRPr="003479AC" w14:paraId="73209266" w14:textId="77777777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14:paraId="06F60393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Programa</w:t>
            </w:r>
            <w:r w:rsidR="00C610E0">
              <w:rPr>
                <w:b/>
                <w:sz w:val="20"/>
                <w:szCs w:val="20"/>
              </w:rPr>
              <w:t>/Área</w:t>
            </w:r>
            <w:r w:rsidRPr="005E391C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107" w:type="pct"/>
            <w:gridSpan w:val="9"/>
            <w:vAlign w:val="center"/>
          </w:tcPr>
          <w:p w14:paraId="26F3D434" w14:textId="04F768BA" w:rsidR="001F2182" w:rsidRPr="003479AC" w:rsidRDefault="007213D3" w:rsidP="00ED7B7C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RPC_PROGRAMA_AREA</w:t>
            </w:r>
          </w:p>
        </w:tc>
      </w:tr>
      <w:tr w:rsidR="001F2182" w:rsidRPr="003479AC" w14:paraId="18EE42D5" w14:textId="77777777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14:paraId="439D4625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Assunto:</w:t>
            </w:r>
          </w:p>
        </w:tc>
        <w:tc>
          <w:tcPr>
            <w:tcW w:w="4107" w:type="pct"/>
            <w:gridSpan w:val="9"/>
            <w:vAlign w:val="center"/>
          </w:tcPr>
          <w:p w14:paraId="0398D349" w14:textId="43A4A731" w:rsidR="001F2182" w:rsidRPr="003479AC" w:rsidRDefault="008E5B2A" w:rsidP="001F2182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</w:t>
            </w:r>
            <w:r>
              <w:rPr>
                <w:sz w:val="20"/>
                <w:szCs w:val="20"/>
              </w:rPr>
              <w:t>ASSUNTO</w:t>
            </w:r>
          </w:p>
        </w:tc>
      </w:tr>
      <w:tr w:rsidR="001F2182" w:rsidRPr="003479AC" w14:paraId="4F7464B4" w14:textId="77777777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14:paraId="07869869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Data:</w:t>
            </w:r>
          </w:p>
        </w:tc>
        <w:tc>
          <w:tcPr>
            <w:tcW w:w="731" w:type="pct"/>
            <w:gridSpan w:val="2"/>
            <w:vAlign w:val="center"/>
          </w:tcPr>
          <w:p w14:paraId="51919C01" w14:textId="5B4E8E26" w:rsidR="001F2182" w:rsidRPr="003479AC" w:rsidRDefault="008E5B2A" w:rsidP="00ED7B7C">
            <w:pPr>
              <w:spacing w:before="60" w:after="60"/>
              <w:rPr>
                <w:sz w:val="20"/>
                <w:szCs w:val="20"/>
              </w:rPr>
            </w:pPr>
            <w:r w:rsidRPr="007213D3">
              <w:rPr>
                <w:sz w:val="20"/>
                <w:szCs w:val="20"/>
              </w:rPr>
              <w:t>RPC_</w:t>
            </w:r>
            <w:r>
              <w:rPr>
                <w:sz w:val="20"/>
                <w:szCs w:val="20"/>
              </w:rPr>
              <w:t>DATA</w:t>
            </w:r>
          </w:p>
        </w:tc>
        <w:tc>
          <w:tcPr>
            <w:tcW w:w="549" w:type="pct"/>
            <w:vAlign w:val="center"/>
          </w:tcPr>
          <w:p w14:paraId="5A1AC47A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Horário:</w:t>
            </w:r>
          </w:p>
        </w:tc>
        <w:tc>
          <w:tcPr>
            <w:tcW w:w="1040" w:type="pct"/>
            <w:gridSpan w:val="3"/>
            <w:vAlign w:val="center"/>
          </w:tcPr>
          <w:p w14:paraId="4FF06EA9" w14:textId="16570027" w:rsidR="001F2182" w:rsidRPr="003479AC" w:rsidRDefault="008E5B2A" w:rsidP="00B7728F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RPC_HORARIO</w:t>
            </w:r>
          </w:p>
        </w:tc>
        <w:tc>
          <w:tcPr>
            <w:tcW w:w="454" w:type="pct"/>
            <w:vAlign w:val="center"/>
          </w:tcPr>
          <w:p w14:paraId="55D22A47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Local:</w:t>
            </w:r>
          </w:p>
        </w:tc>
        <w:tc>
          <w:tcPr>
            <w:tcW w:w="1332" w:type="pct"/>
            <w:gridSpan w:val="2"/>
            <w:vAlign w:val="center"/>
          </w:tcPr>
          <w:p w14:paraId="7AACBA4F" w14:textId="1E2C6206" w:rsidR="001F2182" w:rsidRPr="003479AC" w:rsidRDefault="008E5B2A" w:rsidP="0087002D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RPC_LOCAL</w:t>
            </w:r>
          </w:p>
        </w:tc>
      </w:tr>
      <w:tr w:rsidR="001F2182" w:rsidRPr="003479AC" w14:paraId="55619EA6" w14:textId="77777777" w:rsidTr="00947B33">
        <w:trPr>
          <w:jc w:val="center"/>
        </w:trPr>
        <w:tc>
          <w:tcPr>
            <w:tcW w:w="893" w:type="pct"/>
            <w:gridSpan w:val="2"/>
            <w:vAlign w:val="center"/>
          </w:tcPr>
          <w:p w14:paraId="3F483EE8" w14:textId="77777777" w:rsidR="001F2182" w:rsidRPr="005E391C" w:rsidRDefault="001F2182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Relator:</w:t>
            </w:r>
          </w:p>
        </w:tc>
        <w:tc>
          <w:tcPr>
            <w:tcW w:w="4107" w:type="pct"/>
            <w:gridSpan w:val="9"/>
            <w:vAlign w:val="center"/>
          </w:tcPr>
          <w:p w14:paraId="51A22B3D" w14:textId="2C6ED769" w:rsidR="001F2182" w:rsidRPr="003479AC" w:rsidRDefault="008E5B2A" w:rsidP="00ED7B7C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RPC_RELATOR</w:t>
            </w:r>
          </w:p>
        </w:tc>
      </w:tr>
      <w:tr w:rsidR="001F2182" w:rsidRPr="003479AC" w14:paraId="0D6EEB79" w14:textId="77777777" w:rsidTr="00BA2FE8">
        <w:trPr>
          <w:jc w:val="center"/>
        </w:trPr>
        <w:tc>
          <w:tcPr>
            <w:tcW w:w="5000" w:type="pct"/>
            <w:gridSpan w:val="11"/>
            <w:vAlign w:val="center"/>
          </w:tcPr>
          <w:p w14:paraId="1D1017D4" w14:textId="77777777" w:rsidR="001F2182" w:rsidRPr="005E391C" w:rsidRDefault="001F2182" w:rsidP="00ED7B7C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Participantes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87002D" w:rsidRPr="003479AC" w14:paraId="5C04549A" w14:textId="77777777" w:rsidTr="00C32E8D">
        <w:trPr>
          <w:jc w:val="center"/>
        </w:trPr>
        <w:tc>
          <w:tcPr>
            <w:tcW w:w="209" w:type="pct"/>
            <w:shd w:val="clear" w:color="auto" w:fill="auto"/>
            <w:vAlign w:val="center"/>
          </w:tcPr>
          <w:p w14:paraId="734C310F" w14:textId="77777777" w:rsidR="0087002D" w:rsidRPr="003479AC" w:rsidRDefault="0087002D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  <w:shd w:val="clear" w:color="auto" w:fill="auto"/>
          </w:tcPr>
          <w:p w14:paraId="4D02FDD1" w14:textId="58B1C514" w:rsidR="0087002D" w:rsidRPr="003479AC" w:rsidRDefault="00E45F1E" w:rsidP="00947B33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RPC_PARTICIPANTES</w:t>
            </w:r>
          </w:p>
        </w:tc>
        <w:tc>
          <w:tcPr>
            <w:tcW w:w="208" w:type="pct"/>
            <w:vAlign w:val="center"/>
          </w:tcPr>
          <w:p w14:paraId="06D00E06" w14:textId="77777777" w:rsidR="0087002D" w:rsidRPr="003479AC" w:rsidRDefault="0087002D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14:paraId="76B6C083" w14:textId="77777777"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947B33" w14:paraId="088B49A6" w14:textId="77777777" w:rsidTr="00DE1F6A">
        <w:trPr>
          <w:jc w:val="center"/>
        </w:trPr>
        <w:tc>
          <w:tcPr>
            <w:tcW w:w="209" w:type="pct"/>
            <w:vAlign w:val="center"/>
          </w:tcPr>
          <w:p w14:paraId="2D2E9141" w14:textId="77777777" w:rsidR="00947B33" w:rsidRPr="003479AC" w:rsidRDefault="00947B3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14:paraId="6E87475F" w14:textId="77777777"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14:paraId="56CA02C5" w14:textId="77777777" w:rsidR="00947B33" w:rsidRPr="003479AC" w:rsidRDefault="00947B33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14:paraId="1ED911C4" w14:textId="77777777" w:rsidR="00947B33" w:rsidRPr="00B7728F" w:rsidRDefault="00947B33" w:rsidP="004F777D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3479AC" w14:paraId="1C6E73A6" w14:textId="77777777" w:rsidTr="00DE1F6A">
        <w:trPr>
          <w:jc w:val="center"/>
        </w:trPr>
        <w:tc>
          <w:tcPr>
            <w:tcW w:w="209" w:type="pct"/>
            <w:vAlign w:val="center"/>
          </w:tcPr>
          <w:p w14:paraId="629516AE" w14:textId="77777777" w:rsidR="00947B33" w:rsidRPr="003479AC" w:rsidRDefault="00947B3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14:paraId="0C9405F4" w14:textId="77777777"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14:paraId="25B514F8" w14:textId="77777777" w:rsidR="00947B33" w:rsidRPr="003479AC" w:rsidRDefault="00947B33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</w:tcPr>
          <w:p w14:paraId="2EF231D5" w14:textId="77777777" w:rsidR="00947B33" w:rsidRPr="003479AC" w:rsidRDefault="00947B33" w:rsidP="00E96090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2D4E41" w14:paraId="1A2FD106" w14:textId="77777777" w:rsidTr="00947B33">
        <w:trPr>
          <w:jc w:val="center"/>
        </w:trPr>
        <w:tc>
          <w:tcPr>
            <w:tcW w:w="209" w:type="pct"/>
            <w:vAlign w:val="center"/>
          </w:tcPr>
          <w:p w14:paraId="545774C8" w14:textId="77777777" w:rsidR="00947B33" w:rsidRPr="003479AC" w:rsidRDefault="00947B3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320" w:type="pct"/>
            <w:gridSpan w:val="5"/>
          </w:tcPr>
          <w:p w14:paraId="3A27EF74" w14:textId="77777777" w:rsidR="00947B33" w:rsidRPr="003479AC" w:rsidRDefault="00947B33" w:rsidP="00947B33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08" w:type="pct"/>
            <w:vAlign w:val="center"/>
          </w:tcPr>
          <w:p w14:paraId="291A03F8" w14:textId="77777777" w:rsidR="00947B33" w:rsidRPr="003479AC" w:rsidRDefault="00947B33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264" w:type="pct"/>
            <w:gridSpan w:val="4"/>
            <w:vAlign w:val="center"/>
          </w:tcPr>
          <w:p w14:paraId="6616F7DD" w14:textId="77777777" w:rsidR="00947B33" w:rsidRPr="009A5726" w:rsidRDefault="00947B33" w:rsidP="004F777D">
            <w:pPr>
              <w:spacing w:before="60" w:after="60"/>
              <w:rPr>
                <w:sz w:val="20"/>
                <w:szCs w:val="20"/>
                <w:lang w:val="en-US"/>
              </w:rPr>
            </w:pPr>
          </w:p>
        </w:tc>
      </w:tr>
      <w:tr w:rsidR="00947B33" w:rsidRPr="003479AC" w14:paraId="4125DB60" w14:textId="77777777" w:rsidTr="00BA2FE8">
        <w:trPr>
          <w:jc w:val="center"/>
        </w:trPr>
        <w:tc>
          <w:tcPr>
            <w:tcW w:w="5000" w:type="pct"/>
            <w:gridSpan w:val="11"/>
            <w:vAlign w:val="center"/>
          </w:tcPr>
          <w:p w14:paraId="377290B2" w14:textId="77777777" w:rsidR="00947B33" w:rsidRPr="003479AC" w:rsidRDefault="00947B33" w:rsidP="00ED7B7C">
            <w:pPr>
              <w:spacing w:before="60" w:after="60"/>
              <w:rPr>
                <w:i/>
                <w:sz w:val="20"/>
                <w:szCs w:val="20"/>
              </w:rPr>
            </w:pPr>
            <w:r w:rsidRPr="003479AC">
              <w:rPr>
                <w:i/>
                <w:sz w:val="20"/>
                <w:szCs w:val="20"/>
              </w:rPr>
              <w:t>Legenda:  X = Presente</w:t>
            </w:r>
          </w:p>
        </w:tc>
      </w:tr>
      <w:tr w:rsidR="00947B33" w:rsidRPr="003479AC" w14:paraId="5A32914C" w14:textId="77777777" w:rsidTr="00947B33">
        <w:trPr>
          <w:jc w:val="center"/>
        </w:trPr>
        <w:tc>
          <w:tcPr>
            <w:tcW w:w="1452" w:type="pct"/>
            <w:gridSpan w:val="3"/>
            <w:vAlign w:val="center"/>
          </w:tcPr>
          <w:p w14:paraId="645DBC21" w14:textId="77777777" w:rsidR="00947B33" w:rsidRPr="005E391C" w:rsidRDefault="00947B33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5E391C">
              <w:rPr>
                <w:b/>
                <w:sz w:val="20"/>
                <w:szCs w:val="20"/>
              </w:rPr>
              <w:t>Material de apoio utilizado:</w:t>
            </w:r>
          </w:p>
        </w:tc>
        <w:tc>
          <w:tcPr>
            <w:tcW w:w="3548" w:type="pct"/>
            <w:gridSpan w:val="8"/>
            <w:vAlign w:val="center"/>
          </w:tcPr>
          <w:p w14:paraId="7B07180C" w14:textId="77777777" w:rsidR="00947B33" w:rsidRPr="003479AC" w:rsidRDefault="00C32E8D" w:rsidP="000C5A0A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32E8D" w:rsidRPr="003479AC" w14:paraId="325DFEC6" w14:textId="77777777" w:rsidTr="00947B33">
        <w:trPr>
          <w:jc w:val="center"/>
        </w:trPr>
        <w:tc>
          <w:tcPr>
            <w:tcW w:w="1452" w:type="pct"/>
            <w:gridSpan w:val="3"/>
            <w:vAlign w:val="center"/>
          </w:tcPr>
          <w:p w14:paraId="60FD0412" w14:textId="77777777" w:rsidR="00C32E8D" w:rsidRPr="005E391C" w:rsidRDefault="00C32E8D" w:rsidP="00ED7B7C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Ata anterior: </w:t>
            </w:r>
          </w:p>
        </w:tc>
        <w:tc>
          <w:tcPr>
            <w:tcW w:w="3548" w:type="pct"/>
            <w:gridSpan w:val="8"/>
            <w:vAlign w:val="center"/>
          </w:tcPr>
          <w:p w14:paraId="65922338" w14:textId="77777777" w:rsidR="00C32E8D" w:rsidRDefault="00C32E8D" w:rsidP="000C5A0A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47B33" w:rsidRPr="003479AC" w14:paraId="3BE3B3C8" w14:textId="77777777" w:rsidTr="00BA2FE8">
        <w:trPr>
          <w:jc w:val="center"/>
        </w:trPr>
        <w:tc>
          <w:tcPr>
            <w:tcW w:w="5000" w:type="pct"/>
            <w:gridSpan w:val="11"/>
            <w:shd w:val="clear" w:color="auto" w:fill="D9D9D9" w:themeFill="background1" w:themeFillShade="D9"/>
            <w:vAlign w:val="center"/>
          </w:tcPr>
          <w:p w14:paraId="5B03CD31" w14:textId="77777777" w:rsidR="00947B33" w:rsidRPr="003479AC" w:rsidRDefault="00947B33" w:rsidP="00ED7B7C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974D779" w14:textId="77777777" w:rsidR="00C0091A" w:rsidRDefault="00C0091A"/>
    <w:tbl>
      <w:tblPr>
        <w:tblStyle w:val="Tabelacomgrade"/>
        <w:tblW w:w="504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9"/>
        <w:gridCol w:w="5772"/>
        <w:gridCol w:w="891"/>
        <w:gridCol w:w="477"/>
        <w:gridCol w:w="1378"/>
        <w:gridCol w:w="1223"/>
      </w:tblGrid>
      <w:tr w:rsidR="0089367E" w:rsidRPr="005E391C" w14:paraId="4E013D9C" w14:textId="77777777" w:rsidTr="009F7A8F">
        <w:trPr>
          <w:cantSplit/>
          <w:tblHeader/>
          <w:jc w:val="center"/>
        </w:trPr>
        <w:tc>
          <w:tcPr>
            <w:tcW w:w="3027" w:type="pct"/>
            <w:gridSpan w:val="2"/>
            <w:vAlign w:val="center"/>
          </w:tcPr>
          <w:p w14:paraId="027B124E" w14:textId="77777777" w:rsidR="00713DF4" w:rsidRPr="005E391C" w:rsidRDefault="00713DF4" w:rsidP="00713DF4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ASSUNTOS TRATADOS:</w:t>
            </w:r>
          </w:p>
        </w:tc>
        <w:tc>
          <w:tcPr>
            <w:tcW w:w="1973" w:type="pct"/>
            <w:gridSpan w:val="4"/>
            <w:vAlign w:val="center"/>
          </w:tcPr>
          <w:p w14:paraId="4679E98A" w14:textId="77777777" w:rsidR="00713DF4" w:rsidRPr="00BA2FE8" w:rsidRDefault="00930822" w:rsidP="00DE1F6A">
            <w:pPr>
              <w:spacing w:before="40" w:after="0"/>
              <w:jc w:val="center"/>
              <w:rPr>
                <w:b/>
                <w:sz w:val="18"/>
                <w:szCs w:val="20"/>
              </w:rPr>
            </w:pPr>
            <w:r w:rsidRPr="009F7A8F">
              <w:rPr>
                <w:sz w:val="18"/>
                <w:szCs w:val="20"/>
              </w:rPr>
              <w:t>Tipo:</w:t>
            </w:r>
            <w:r w:rsidRPr="00BA2FE8">
              <w:rPr>
                <w:b/>
                <w:sz w:val="18"/>
                <w:szCs w:val="20"/>
              </w:rPr>
              <w:t xml:space="preserve">  </w:t>
            </w:r>
            <w:r w:rsidR="00DE1F6A">
              <w:rPr>
                <w:b/>
                <w:sz w:val="18"/>
                <w:szCs w:val="20"/>
              </w:rPr>
              <w:t>A – Ação</w:t>
            </w:r>
            <w:r w:rsidRPr="00BA2FE8">
              <w:rPr>
                <w:b/>
                <w:sz w:val="18"/>
                <w:szCs w:val="20"/>
              </w:rPr>
              <w:t xml:space="preserve">  </w:t>
            </w:r>
            <w:r w:rsidR="00360055">
              <w:rPr>
                <w:b/>
                <w:sz w:val="18"/>
                <w:szCs w:val="20"/>
              </w:rPr>
              <w:t xml:space="preserve"> </w:t>
            </w:r>
            <w:r w:rsidR="00DE1F6A" w:rsidRPr="009F7A8F">
              <w:rPr>
                <w:sz w:val="18"/>
                <w:szCs w:val="20"/>
              </w:rPr>
              <w:t xml:space="preserve">| </w:t>
            </w:r>
            <w:r w:rsidR="00360055">
              <w:rPr>
                <w:b/>
                <w:sz w:val="18"/>
                <w:szCs w:val="20"/>
              </w:rPr>
              <w:t xml:space="preserve"> </w:t>
            </w:r>
            <w:r w:rsidR="00DE1F6A" w:rsidRPr="00BA2FE8">
              <w:rPr>
                <w:b/>
                <w:sz w:val="18"/>
                <w:szCs w:val="20"/>
              </w:rPr>
              <w:t xml:space="preserve"> </w:t>
            </w:r>
            <w:r w:rsidR="00DE1F6A">
              <w:rPr>
                <w:b/>
                <w:sz w:val="18"/>
                <w:szCs w:val="20"/>
              </w:rPr>
              <w:t>C – Comentário</w:t>
            </w:r>
            <w:r w:rsidR="00DE1F6A" w:rsidRPr="00BA2FE8">
              <w:rPr>
                <w:b/>
                <w:sz w:val="18"/>
                <w:szCs w:val="20"/>
              </w:rPr>
              <w:t xml:space="preserve"> </w:t>
            </w:r>
            <w:r w:rsidRPr="009F7A8F">
              <w:rPr>
                <w:sz w:val="18"/>
                <w:szCs w:val="20"/>
              </w:rPr>
              <w:t>|</w:t>
            </w:r>
            <w:r w:rsidRPr="00BA2FE8">
              <w:rPr>
                <w:b/>
                <w:sz w:val="18"/>
                <w:szCs w:val="20"/>
              </w:rPr>
              <w:t xml:space="preserve"> </w:t>
            </w:r>
            <w:r w:rsidR="00360055">
              <w:rPr>
                <w:b/>
                <w:sz w:val="18"/>
                <w:szCs w:val="20"/>
              </w:rPr>
              <w:t xml:space="preserve"> </w:t>
            </w:r>
            <w:r w:rsidRPr="00BA2FE8">
              <w:rPr>
                <w:b/>
                <w:sz w:val="18"/>
                <w:szCs w:val="20"/>
              </w:rPr>
              <w:t xml:space="preserve"> </w:t>
            </w:r>
            <w:r w:rsidR="00DE1F6A">
              <w:rPr>
                <w:b/>
                <w:sz w:val="18"/>
                <w:szCs w:val="20"/>
              </w:rPr>
              <w:t xml:space="preserve">D – Decisão </w:t>
            </w:r>
            <w:r w:rsidRPr="00BA2FE8">
              <w:rPr>
                <w:b/>
                <w:sz w:val="18"/>
                <w:szCs w:val="20"/>
              </w:rPr>
              <w:t xml:space="preserve"> </w:t>
            </w:r>
          </w:p>
        </w:tc>
      </w:tr>
      <w:tr w:rsidR="0089367E" w:rsidRPr="00930822" w14:paraId="19EB1394" w14:textId="77777777" w:rsidTr="009F7A8F">
        <w:trPr>
          <w:cantSplit/>
          <w:tblHeader/>
          <w:jc w:val="center"/>
        </w:trPr>
        <w:tc>
          <w:tcPr>
            <w:tcW w:w="158" w:type="pct"/>
            <w:vAlign w:val="center"/>
          </w:tcPr>
          <w:p w14:paraId="20A5586C" w14:textId="77777777" w:rsidR="00713DF4" w:rsidRPr="00930822" w:rsidRDefault="00713DF4" w:rsidP="00ED7B7C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3312" w:type="pct"/>
            <w:gridSpan w:val="2"/>
            <w:vAlign w:val="center"/>
          </w:tcPr>
          <w:p w14:paraId="023DFD68" w14:textId="77777777" w:rsidR="00713DF4" w:rsidRPr="00930822" w:rsidRDefault="00713DF4" w:rsidP="00ED7B7C">
            <w:pPr>
              <w:spacing w:before="60" w:after="60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7" w:type="pct"/>
            <w:vAlign w:val="center"/>
          </w:tcPr>
          <w:p w14:paraId="1F2F2DEA" w14:textId="77777777" w:rsidR="00713DF4" w:rsidRPr="00930822" w:rsidRDefault="00930822" w:rsidP="00930822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685" w:type="pct"/>
            <w:vAlign w:val="center"/>
          </w:tcPr>
          <w:p w14:paraId="70012726" w14:textId="77777777" w:rsidR="00713DF4" w:rsidRPr="00930822" w:rsidRDefault="00713DF4" w:rsidP="00820E90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608" w:type="pct"/>
            <w:vAlign w:val="center"/>
          </w:tcPr>
          <w:p w14:paraId="7747D609" w14:textId="77777777" w:rsidR="00713DF4" w:rsidRPr="00930822" w:rsidRDefault="00713DF4" w:rsidP="00820E90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 w:rsidRPr="00930822">
              <w:rPr>
                <w:b/>
                <w:sz w:val="20"/>
                <w:szCs w:val="20"/>
              </w:rPr>
              <w:t>Prazo</w:t>
            </w:r>
          </w:p>
        </w:tc>
      </w:tr>
      <w:tr w:rsidR="0089367E" w:rsidRPr="003479AC" w14:paraId="1CE6DDF0" w14:textId="77777777" w:rsidTr="009F7A8F">
        <w:trPr>
          <w:cantSplit/>
          <w:jc w:val="center"/>
        </w:trPr>
        <w:tc>
          <w:tcPr>
            <w:tcW w:w="158" w:type="pct"/>
            <w:vAlign w:val="center"/>
          </w:tcPr>
          <w:p w14:paraId="6A5AD56D" w14:textId="77777777" w:rsidR="00DE1B53" w:rsidRPr="00BE3CA6" w:rsidRDefault="00DE1B53" w:rsidP="00ED7B7C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12" w:type="pct"/>
            <w:gridSpan w:val="2"/>
            <w:vAlign w:val="center"/>
          </w:tcPr>
          <w:p w14:paraId="39BAAD6F" w14:textId="77777777" w:rsidR="00CC3F85" w:rsidRPr="0025082E" w:rsidRDefault="00CC3F85" w:rsidP="00AC414C">
            <w:pPr>
              <w:pStyle w:val="PargrafodaLista"/>
              <w:numPr>
                <w:ilvl w:val="0"/>
                <w:numId w:val="14"/>
              </w:numPr>
              <w:spacing w:before="60" w:after="60" w:line="276" w:lineRule="auto"/>
              <w:ind w:left="296" w:hanging="283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14:paraId="499C584F" w14:textId="77777777" w:rsidR="00DE1B53" w:rsidRDefault="00DE1B53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14:paraId="0DF4B880" w14:textId="77777777" w:rsidR="00DE1B53" w:rsidRPr="00642223" w:rsidRDefault="00DE1B53" w:rsidP="00820E90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vAlign w:val="center"/>
          </w:tcPr>
          <w:p w14:paraId="0056CC43" w14:textId="77777777" w:rsidR="00D15926" w:rsidRPr="009F7A8F" w:rsidRDefault="00D15926" w:rsidP="009F7A8F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8C09FA" w:rsidRPr="00F43367" w14:paraId="2F03ED13" w14:textId="77777777" w:rsidTr="009F7A8F">
        <w:trPr>
          <w:cantSplit/>
          <w:jc w:val="center"/>
        </w:trPr>
        <w:tc>
          <w:tcPr>
            <w:tcW w:w="158" w:type="pct"/>
            <w:vAlign w:val="center"/>
          </w:tcPr>
          <w:p w14:paraId="5FDD117C" w14:textId="77777777" w:rsidR="006C1730" w:rsidRPr="00BE3CA6" w:rsidRDefault="006C1730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12" w:type="pct"/>
            <w:gridSpan w:val="2"/>
            <w:vAlign w:val="center"/>
          </w:tcPr>
          <w:p w14:paraId="3EF4AD58" w14:textId="77777777" w:rsidR="0025082E" w:rsidRPr="0025082E" w:rsidRDefault="0025082E" w:rsidP="0025082E">
            <w:pPr>
              <w:pStyle w:val="PargrafodaLista"/>
              <w:numPr>
                <w:ilvl w:val="0"/>
                <w:numId w:val="3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14:paraId="4BAAE701" w14:textId="77777777" w:rsidR="006C1730" w:rsidRPr="00F43367" w:rsidRDefault="006C1730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14:paraId="766CE9A0" w14:textId="77777777" w:rsidR="006C1730" w:rsidRPr="00F43367" w:rsidRDefault="006C1730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14:paraId="4B4B9E47" w14:textId="77777777" w:rsidR="0025082E" w:rsidRPr="003479AC" w:rsidRDefault="0025082E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9F7A8F" w:rsidRPr="00F43367" w14:paraId="5B887687" w14:textId="77777777" w:rsidTr="009F7A8F">
        <w:trPr>
          <w:cantSplit/>
          <w:jc w:val="center"/>
        </w:trPr>
        <w:tc>
          <w:tcPr>
            <w:tcW w:w="158" w:type="pct"/>
            <w:vAlign w:val="center"/>
          </w:tcPr>
          <w:p w14:paraId="44AABF3A" w14:textId="77777777" w:rsidR="009F7A8F" w:rsidRDefault="009F7A8F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12" w:type="pct"/>
            <w:gridSpan w:val="2"/>
            <w:vAlign w:val="center"/>
          </w:tcPr>
          <w:p w14:paraId="6576FF4A" w14:textId="77777777" w:rsidR="009F7A8F" w:rsidRPr="0025082E" w:rsidRDefault="009F7A8F" w:rsidP="009F7A8F">
            <w:pPr>
              <w:pStyle w:val="PargrafodaLista"/>
              <w:numPr>
                <w:ilvl w:val="0"/>
                <w:numId w:val="17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14:paraId="212CB751" w14:textId="77777777" w:rsidR="009F7A8F" w:rsidRPr="00F43367" w:rsidRDefault="009F7A8F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14:paraId="4B815473" w14:textId="77777777" w:rsidR="009F7A8F" w:rsidRPr="00F43367" w:rsidRDefault="009F7A8F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14:paraId="3B919831" w14:textId="77777777" w:rsidR="009F7A8F" w:rsidRPr="003479AC" w:rsidRDefault="009F7A8F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9F7A8F" w:rsidRPr="00F43367" w14:paraId="361FB3D4" w14:textId="77777777" w:rsidTr="009F7A8F">
        <w:trPr>
          <w:cantSplit/>
          <w:jc w:val="center"/>
        </w:trPr>
        <w:tc>
          <w:tcPr>
            <w:tcW w:w="158" w:type="pct"/>
            <w:vAlign w:val="center"/>
          </w:tcPr>
          <w:p w14:paraId="1D37F402" w14:textId="77777777" w:rsidR="009F7A8F" w:rsidRDefault="009F7A8F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12" w:type="pct"/>
            <w:gridSpan w:val="2"/>
            <w:vAlign w:val="center"/>
          </w:tcPr>
          <w:p w14:paraId="0698B7D6" w14:textId="77777777" w:rsidR="009F7A8F" w:rsidRPr="0025082E" w:rsidRDefault="009F7A8F" w:rsidP="009F7A8F">
            <w:pPr>
              <w:pStyle w:val="PargrafodaLista"/>
              <w:numPr>
                <w:ilvl w:val="0"/>
                <w:numId w:val="18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14:paraId="2BD14EAE" w14:textId="77777777" w:rsidR="009F7A8F" w:rsidRPr="00F43367" w:rsidRDefault="009F7A8F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14:paraId="17C43D0F" w14:textId="77777777" w:rsidR="009F7A8F" w:rsidRPr="00F43367" w:rsidRDefault="009F7A8F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14:paraId="5E6725BD" w14:textId="77777777" w:rsidR="009F7A8F" w:rsidRPr="003479AC" w:rsidRDefault="009F7A8F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  <w:tr w:rsidR="009F7A8F" w:rsidRPr="00F43367" w14:paraId="41D567FA" w14:textId="77777777" w:rsidTr="009F7A8F">
        <w:trPr>
          <w:cantSplit/>
          <w:jc w:val="center"/>
        </w:trPr>
        <w:tc>
          <w:tcPr>
            <w:tcW w:w="158" w:type="pct"/>
            <w:vAlign w:val="center"/>
          </w:tcPr>
          <w:p w14:paraId="7942A2A1" w14:textId="77777777" w:rsidR="009F7A8F" w:rsidRDefault="009F7A8F" w:rsidP="003A3843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312" w:type="pct"/>
            <w:gridSpan w:val="2"/>
            <w:vAlign w:val="center"/>
          </w:tcPr>
          <w:p w14:paraId="0C65F9CC" w14:textId="77777777" w:rsidR="009F7A8F" w:rsidRPr="0025082E" w:rsidRDefault="009F7A8F" w:rsidP="009F7A8F">
            <w:pPr>
              <w:pStyle w:val="PargrafodaLista"/>
              <w:numPr>
                <w:ilvl w:val="0"/>
                <w:numId w:val="19"/>
              </w:numPr>
              <w:spacing w:before="60" w:after="60" w:line="276" w:lineRule="auto"/>
              <w:rPr>
                <w:sz w:val="20"/>
                <w:szCs w:val="20"/>
              </w:rPr>
            </w:pPr>
          </w:p>
        </w:tc>
        <w:tc>
          <w:tcPr>
            <w:tcW w:w="237" w:type="pct"/>
            <w:vAlign w:val="center"/>
          </w:tcPr>
          <w:p w14:paraId="3F2CAB9A" w14:textId="77777777" w:rsidR="009F7A8F" w:rsidRPr="00F43367" w:rsidRDefault="009F7A8F" w:rsidP="00930822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85" w:type="pct"/>
            <w:vAlign w:val="center"/>
          </w:tcPr>
          <w:p w14:paraId="2FBFF808" w14:textId="77777777" w:rsidR="009F7A8F" w:rsidRPr="00F43367" w:rsidRDefault="009F7A8F" w:rsidP="003A3843">
            <w:pPr>
              <w:spacing w:before="60" w:after="60"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08" w:type="pct"/>
            <w:shd w:val="clear" w:color="auto" w:fill="auto"/>
            <w:vAlign w:val="center"/>
          </w:tcPr>
          <w:p w14:paraId="729B1083" w14:textId="77777777" w:rsidR="009F7A8F" w:rsidRPr="003479AC" w:rsidRDefault="009F7A8F" w:rsidP="00A126E9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</w:tr>
    </w:tbl>
    <w:p w14:paraId="0ADA9496" w14:textId="2B845692" w:rsidR="001F2182" w:rsidRPr="00DC4AE9" w:rsidRDefault="002C32E7">
      <w:r>
        <w:t xml:space="preserve"> </w:t>
      </w:r>
    </w:p>
    <w:sectPr w:rsidR="001F2182" w:rsidRPr="00DC4AE9" w:rsidSect="00DE20F8">
      <w:footerReference w:type="default" r:id="rId8"/>
      <w:pgSz w:w="11906" w:h="16838" w:code="9"/>
      <w:pgMar w:top="1134" w:right="964" w:bottom="851" w:left="96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F291D" w14:textId="77777777" w:rsidR="00386400" w:rsidRDefault="00386400" w:rsidP="00BA2FE8">
      <w:pPr>
        <w:spacing w:after="0"/>
      </w:pPr>
      <w:r>
        <w:separator/>
      </w:r>
    </w:p>
  </w:endnote>
  <w:endnote w:type="continuationSeparator" w:id="0">
    <w:p w14:paraId="71755475" w14:textId="77777777" w:rsidR="00386400" w:rsidRDefault="00386400" w:rsidP="00BA2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5535483"/>
      <w:docPartObj>
        <w:docPartGallery w:val="Page Numbers (Bottom of Page)"/>
        <w:docPartUnique/>
      </w:docPartObj>
    </w:sdtPr>
    <w:sdtContent>
      <w:sdt>
        <w:sdtPr>
          <w:id w:val="691187213"/>
          <w:docPartObj>
            <w:docPartGallery w:val="Page Numbers (Top of Page)"/>
            <w:docPartUnique/>
          </w:docPartObj>
        </w:sdtPr>
        <w:sdtContent>
          <w:p w14:paraId="04B46D5B" w14:textId="77777777" w:rsidR="00BA2FE8" w:rsidRDefault="00BA2FE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F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4F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74A71" w14:textId="77777777" w:rsidR="00386400" w:rsidRDefault="00386400" w:rsidP="00BA2FE8">
      <w:pPr>
        <w:spacing w:after="0"/>
      </w:pPr>
      <w:r>
        <w:separator/>
      </w:r>
    </w:p>
  </w:footnote>
  <w:footnote w:type="continuationSeparator" w:id="0">
    <w:p w14:paraId="60FA2E68" w14:textId="77777777" w:rsidR="00386400" w:rsidRDefault="00386400" w:rsidP="00BA2F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0E25"/>
    <w:multiLevelType w:val="hybridMultilevel"/>
    <w:tmpl w:val="58CCE660"/>
    <w:lvl w:ilvl="0" w:tplc="4E14BE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1BA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C5FAC"/>
    <w:multiLevelType w:val="hybridMultilevel"/>
    <w:tmpl w:val="05DAD57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13D30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05E8B"/>
    <w:multiLevelType w:val="hybridMultilevel"/>
    <w:tmpl w:val="E68293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52773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D2012B"/>
    <w:multiLevelType w:val="hybridMultilevel"/>
    <w:tmpl w:val="1FF2E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26261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E2F9F"/>
    <w:multiLevelType w:val="hybridMultilevel"/>
    <w:tmpl w:val="46F82E4C"/>
    <w:lvl w:ilvl="0" w:tplc="928EC2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0E6D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6A0F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F9E6CE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9065C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7286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F5A43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5A479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763B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A02D9"/>
    <w:multiLevelType w:val="hybridMultilevel"/>
    <w:tmpl w:val="EC4A9898"/>
    <w:lvl w:ilvl="0" w:tplc="732A7D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AB7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84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761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420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CF0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BE8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4BA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F8D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90AB4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94B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6709CB"/>
    <w:multiLevelType w:val="hybridMultilevel"/>
    <w:tmpl w:val="65F02A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810A8"/>
    <w:multiLevelType w:val="hybridMultilevel"/>
    <w:tmpl w:val="32821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001C9"/>
    <w:multiLevelType w:val="hybridMultilevel"/>
    <w:tmpl w:val="D3DC41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C1785F"/>
    <w:multiLevelType w:val="hybridMultilevel"/>
    <w:tmpl w:val="005E85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D24A7"/>
    <w:multiLevelType w:val="hybridMultilevel"/>
    <w:tmpl w:val="0BC627DE"/>
    <w:lvl w:ilvl="0" w:tplc="C5A4DF1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6B501D"/>
    <w:multiLevelType w:val="hybridMultilevel"/>
    <w:tmpl w:val="056C70B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B78D2"/>
    <w:multiLevelType w:val="hybridMultilevel"/>
    <w:tmpl w:val="907669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153707">
    <w:abstractNumId w:val="16"/>
  </w:num>
  <w:num w:numId="2" w16cid:durableId="2132816856">
    <w:abstractNumId w:val="0"/>
  </w:num>
  <w:num w:numId="3" w16cid:durableId="665210784">
    <w:abstractNumId w:val="1"/>
  </w:num>
  <w:num w:numId="4" w16cid:durableId="1104109115">
    <w:abstractNumId w:val="5"/>
  </w:num>
  <w:num w:numId="5" w16cid:durableId="766659914">
    <w:abstractNumId w:val="9"/>
  </w:num>
  <w:num w:numId="6" w16cid:durableId="1584991054">
    <w:abstractNumId w:val="8"/>
  </w:num>
  <w:num w:numId="7" w16cid:durableId="1729955664">
    <w:abstractNumId w:val="15"/>
  </w:num>
  <w:num w:numId="8" w16cid:durableId="122237851">
    <w:abstractNumId w:val="6"/>
  </w:num>
  <w:num w:numId="9" w16cid:durableId="1223250345">
    <w:abstractNumId w:val="18"/>
  </w:num>
  <w:num w:numId="10" w16cid:durableId="41176101">
    <w:abstractNumId w:val="10"/>
  </w:num>
  <w:num w:numId="11" w16cid:durableId="167866142">
    <w:abstractNumId w:val="12"/>
  </w:num>
  <w:num w:numId="12" w16cid:durableId="1620605706">
    <w:abstractNumId w:val="3"/>
  </w:num>
  <w:num w:numId="13" w16cid:durableId="2128158421">
    <w:abstractNumId w:val="13"/>
  </w:num>
  <w:num w:numId="14" w16cid:durableId="846019961">
    <w:abstractNumId w:val="14"/>
  </w:num>
  <w:num w:numId="15" w16cid:durableId="1825969380">
    <w:abstractNumId w:val="2"/>
  </w:num>
  <w:num w:numId="16" w16cid:durableId="333342705">
    <w:abstractNumId w:val="4"/>
  </w:num>
  <w:num w:numId="17" w16cid:durableId="1527788939">
    <w:abstractNumId w:val="11"/>
  </w:num>
  <w:num w:numId="18" w16cid:durableId="1275164408">
    <w:abstractNumId w:val="7"/>
  </w:num>
  <w:num w:numId="19" w16cid:durableId="19194387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F10"/>
    <w:rsid w:val="000010CD"/>
    <w:rsid w:val="00011928"/>
    <w:rsid w:val="00022291"/>
    <w:rsid w:val="00057349"/>
    <w:rsid w:val="000707D3"/>
    <w:rsid w:val="0008089D"/>
    <w:rsid w:val="000900C7"/>
    <w:rsid w:val="000A3E36"/>
    <w:rsid w:val="000A40FF"/>
    <w:rsid w:val="000C200A"/>
    <w:rsid w:val="000C3223"/>
    <w:rsid w:val="000C4E14"/>
    <w:rsid w:val="000C5A0A"/>
    <w:rsid w:val="000D3992"/>
    <w:rsid w:val="000E0F0F"/>
    <w:rsid w:val="00111462"/>
    <w:rsid w:val="001232A7"/>
    <w:rsid w:val="00124832"/>
    <w:rsid w:val="0013135B"/>
    <w:rsid w:val="00141304"/>
    <w:rsid w:val="00166329"/>
    <w:rsid w:val="00176412"/>
    <w:rsid w:val="001820C8"/>
    <w:rsid w:val="00193315"/>
    <w:rsid w:val="001C66AA"/>
    <w:rsid w:val="001E2E91"/>
    <w:rsid w:val="001F2182"/>
    <w:rsid w:val="00236186"/>
    <w:rsid w:val="00246DB8"/>
    <w:rsid w:val="0025082E"/>
    <w:rsid w:val="002703AA"/>
    <w:rsid w:val="002A496C"/>
    <w:rsid w:val="002C32E7"/>
    <w:rsid w:val="002C3340"/>
    <w:rsid w:val="002D3C5A"/>
    <w:rsid w:val="002D4E41"/>
    <w:rsid w:val="002E0029"/>
    <w:rsid w:val="003111F7"/>
    <w:rsid w:val="00360055"/>
    <w:rsid w:val="00377C27"/>
    <w:rsid w:val="00386400"/>
    <w:rsid w:val="0039210B"/>
    <w:rsid w:val="003C6E22"/>
    <w:rsid w:val="003E6CED"/>
    <w:rsid w:val="003F2F77"/>
    <w:rsid w:val="004008F1"/>
    <w:rsid w:val="00423545"/>
    <w:rsid w:val="00432E65"/>
    <w:rsid w:val="00453911"/>
    <w:rsid w:val="00466022"/>
    <w:rsid w:val="00487C26"/>
    <w:rsid w:val="004956AF"/>
    <w:rsid w:val="004B28B0"/>
    <w:rsid w:val="004B6C04"/>
    <w:rsid w:val="004C758E"/>
    <w:rsid w:val="004D2269"/>
    <w:rsid w:val="004F0573"/>
    <w:rsid w:val="004F777D"/>
    <w:rsid w:val="00502820"/>
    <w:rsid w:val="005045EE"/>
    <w:rsid w:val="00512D4B"/>
    <w:rsid w:val="005135D2"/>
    <w:rsid w:val="00523C17"/>
    <w:rsid w:val="0053740F"/>
    <w:rsid w:val="00560DE4"/>
    <w:rsid w:val="00587134"/>
    <w:rsid w:val="005A5DFF"/>
    <w:rsid w:val="005C36EA"/>
    <w:rsid w:val="005C48D8"/>
    <w:rsid w:val="005E06B4"/>
    <w:rsid w:val="005E1CA8"/>
    <w:rsid w:val="005F49B1"/>
    <w:rsid w:val="006004EE"/>
    <w:rsid w:val="00600F87"/>
    <w:rsid w:val="0061223C"/>
    <w:rsid w:val="00624F10"/>
    <w:rsid w:val="006863F9"/>
    <w:rsid w:val="0069562C"/>
    <w:rsid w:val="006B1D87"/>
    <w:rsid w:val="006C1730"/>
    <w:rsid w:val="006E3AEB"/>
    <w:rsid w:val="006F3210"/>
    <w:rsid w:val="00713B23"/>
    <w:rsid w:val="00713DF4"/>
    <w:rsid w:val="0071562E"/>
    <w:rsid w:val="007213D3"/>
    <w:rsid w:val="0074305C"/>
    <w:rsid w:val="00747D78"/>
    <w:rsid w:val="00751979"/>
    <w:rsid w:val="007575FE"/>
    <w:rsid w:val="00766CB3"/>
    <w:rsid w:val="0079471E"/>
    <w:rsid w:val="007D5884"/>
    <w:rsid w:val="007E25B5"/>
    <w:rsid w:val="0080196B"/>
    <w:rsid w:val="00802CF0"/>
    <w:rsid w:val="00814534"/>
    <w:rsid w:val="00820E90"/>
    <w:rsid w:val="00835A1C"/>
    <w:rsid w:val="0085578B"/>
    <w:rsid w:val="0087002D"/>
    <w:rsid w:val="00877549"/>
    <w:rsid w:val="0089367E"/>
    <w:rsid w:val="008945ED"/>
    <w:rsid w:val="0089610C"/>
    <w:rsid w:val="008B2731"/>
    <w:rsid w:val="008C09B4"/>
    <w:rsid w:val="008C09FA"/>
    <w:rsid w:val="008E5B2A"/>
    <w:rsid w:val="008E6B3D"/>
    <w:rsid w:val="00910952"/>
    <w:rsid w:val="00930822"/>
    <w:rsid w:val="00942169"/>
    <w:rsid w:val="00947B33"/>
    <w:rsid w:val="00962207"/>
    <w:rsid w:val="00994CD5"/>
    <w:rsid w:val="009A36AC"/>
    <w:rsid w:val="009A5726"/>
    <w:rsid w:val="009C276C"/>
    <w:rsid w:val="009C5FC8"/>
    <w:rsid w:val="009F0E72"/>
    <w:rsid w:val="009F147E"/>
    <w:rsid w:val="009F7A8F"/>
    <w:rsid w:val="00A2266B"/>
    <w:rsid w:val="00A30326"/>
    <w:rsid w:val="00A36D4B"/>
    <w:rsid w:val="00A624A7"/>
    <w:rsid w:val="00A63459"/>
    <w:rsid w:val="00A97904"/>
    <w:rsid w:val="00AB3CC0"/>
    <w:rsid w:val="00AB3DC2"/>
    <w:rsid w:val="00AB472E"/>
    <w:rsid w:val="00AC414C"/>
    <w:rsid w:val="00AC4598"/>
    <w:rsid w:val="00AD0917"/>
    <w:rsid w:val="00AE5535"/>
    <w:rsid w:val="00B01E38"/>
    <w:rsid w:val="00B032FD"/>
    <w:rsid w:val="00B07647"/>
    <w:rsid w:val="00B50B40"/>
    <w:rsid w:val="00B656CF"/>
    <w:rsid w:val="00B7728F"/>
    <w:rsid w:val="00B90909"/>
    <w:rsid w:val="00B91077"/>
    <w:rsid w:val="00B92422"/>
    <w:rsid w:val="00BA2FE8"/>
    <w:rsid w:val="00BC0476"/>
    <w:rsid w:val="00BC3FCA"/>
    <w:rsid w:val="00BD309A"/>
    <w:rsid w:val="00BD4653"/>
    <w:rsid w:val="00BD517C"/>
    <w:rsid w:val="00BF421E"/>
    <w:rsid w:val="00BF5CC9"/>
    <w:rsid w:val="00C0091A"/>
    <w:rsid w:val="00C017BB"/>
    <w:rsid w:val="00C06DAE"/>
    <w:rsid w:val="00C32E8D"/>
    <w:rsid w:val="00C33A8D"/>
    <w:rsid w:val="00C44EA6"/>
    <w:rsid w:val="00C502D6"/>
    <w:rsid w:val="00C54F42"/>
    <w:rsid w:val="00C610E0"/>
    <w:rsid w:val="00C612EA"/>
    <w:rsid w:val="00C831A3"/>
    <w:rsid w:val="00CA5C25"/>
    <w:rsid w:val="00CB401D"/>
    <w:rsid w:val="00CC3F85"/>
    <w:rsid w:val="00CC44F8"/>
    <w:rsid w:val="00CE2BF3"/>
    <w:rsid w:val="00CE534F"/>
    <w:rsid w:val="00D05A4E"/>
    <w:rsid w:val="00D05EC1"/>
    <w:rsid w:val="00D1490A"/>
    <w:rsid w:val="00D15926"/>
    <w:rsid w:val="00D2555F"/>
    <w:rsid w:val="00D53344"/>
    <w:rsid w:val="00D55460"/>
    <w:rsid w:val="00D63101"/>
    <w:rsid w:val="00D85747"/>
    <w:rsid w:val="00DA5908"/>
    <w:rsid w:val="00DC3D11"/>
    <w:rsid w:val="00DC4AE9"/>
    <w:rsid w:val="00DE1B53"/>
    <w:rsid w:val="00DE1F6A"/>
    <w:rsid w:val="00DE20F8"/>
    <w:rsid w:val="00E069BD"/>
    <w:rsid w:val="00E14B12"/>
    <w:rsid w:val="00E1648B"/>
    <w:rsid w:val="00E45F1E"/>
    <w:rsid w:val="00E46650"/>
    <w:rsid w:val="00E72028"/>
    <w:rsid w:val="00E751C8"/>
    <w:rsid w:val="00EA10A8"/>
    <w:rsid w:val="00EA4366"/>
    <w:rsid w:val="00EB3B3A"/>
    <w:rsid w:val="00EB73FB"/>
    <w:rsid w:val="00ED289D"/>
    <w:rsid w:val="00EE0F48"/>
    <w:rsid w:val="00EE3A2E"/>
    <w:rsid w:val="00EF5D4C"/>
    <w:rsid w:val="00F16857"/>
    <w:rsid w:val="00F43367"/>
    <w:rsid w:val="00F54D4E"/>
    <w:rsid w:val="00FB4986"/>
    <w:rsid w:val="00FC2EEA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7E4B"/>
  <w15:docId w15:val="{B1B9305F-71C5-430C-9D40-A10D9725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182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F2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13D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2FE8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BA2FE8"/>
  </w:style>
  <w:style w:type="paragraph" w:styleId="Rodap">
    <w:name w:val="footer"/>
    <w:basedOn w:val="Normal"/>
    <w:link w:val="RodapChar"/>
    <w:uiPriority w:val="99"/>
    <w:unhideWhenUsed/>
    <w:rsid w:val="00BA2FE8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BA2FE8"/>
  </w:style>
  <w:style w:type="paragraph" w:styleId="Recuodecorpodetexto3">
    <w:name w:val="Body Text Indent 3"/>
    <w:aliases w:val="Texto padrão"/>
    <w:basedOn w:val="Normal"/>
    <w:link w:val="Recuodecorpodetexto3Char"/>
    <w:semiHidden/>
    <w:rsid w:val="0061223C"/>
    <w:pPr>
      <w:tabs>
        <w:tab w:val="num" w:pos="720"/>
      </w:tabs>
      <w:spacing w:after="60" w:line="360" w:lineRule="auto"/>
      <w:ind w:left="357"/>
      <w:jc w:val="both"/>
    </w:pPr>
    <w:rPr>
      <w:rFonts w:ascii="Arial Narrow" w:eastAsia="Times New Roman" w:hAnsi="Arial Narrow" w:cs="Times New Roman"/>
      <w:spacing w:val="20"/>
      <w:sz w:val="24"/>
      <w:szCs w:val="24"/>
      <w:lang w:eastAsia="pt-BR"/>
    </w:rPr>
  </w:style>
  <w:style w:type="character" w:customStyle="1" w:styleId="Recuodecorpodetexto3Char">
    <w:name w:val="Recuo de corpo de texto 3 Char"/>
    <w:aliases w:val="Texto padrão Char"/>
    <w:basedOn w:val="Fontepargpadro"/>
    <w:link w:val="Recuodecorpodetexto3"/>
    <w:semiHidden/>
    <w:rsid w:val="0061223C"/>
    <w:rPr>
      <w:rFonts w:ascii="Arial Narrow" w:eastAsia="Times New Roman" w:hAnsi="Arial Narrow" w:cs="Times New Roman"/>
      <w:spacing w:val="2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334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34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EB73F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73F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73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73F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73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1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92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413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898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91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9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3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maria\AppData\Local\Microsoft\Windows\Temporary%20Internet%20Files\Content.Outlook\Y6EN6QP9\DxxxxxxxxxA%20-%20Modelo%20de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DxxxxxxxxxA - Modelo de Ata de Reunião.dotx</Template>
  <TotalTime>2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B. Cordeiro</dc:creator>
  <cp:lastModifiedBy>Alexandre Jonas de Souza Fonseca</cp:lastModifiedBy>
  <cp:revision>3</cp:revision>
  <cp:lastPrinted>2017-05-25T13:59:00Z</cp:lastPrinted>
  <dcterms:created xsi:type="dcterms:W3CDTF">2024-05-10T12:34:00Z</dcterms:created>
  <dcterms:modified xsi:type="dcterms:W3CDTF">2024-06-01T17:53:00Z</dcterms:modified>
</cp:coreProperties>
</file>